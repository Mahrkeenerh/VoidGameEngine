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bCs/>
          <w:sz w:val="36"/>
          <w:szCs w:val="36"/>
        </w:rPr>
        <w:id w:val="201594841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177146CC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SLOVENSKÁ TECHINCKÁ UNIVERZITA V BRATISLAVE</w:t>
          </w:r>
        </w:p>
        <w:p w14:paraId="6FB5C6EA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FAKULTA INFORMATIKY A INFORMAČNÝCH TECHNOLÓGIÍ</w:t>
          </w:r>
        </w:p>
        <w:p w14:paraId="2B9CF1CD" w14:textId="77777777" w:rsidR="009A0BB5" w:rsidRDefault="009A0BB5" w:rsidP="001552D5">
          <w:pPr>
            <w:jc w:val="center"/>
          </w:pPr>
        </w:p>
        <w:p w14:paraId="3EF50370" w14:textId="77777777" w:rsidR="009A0BB5" w:rsidRDefault="009A0BB5" w:rsidP="001552D5">
          <w:pPr>
            <w:jc w:val="center"/>
          </w:pPr>
        </w:p>
        <w:p w14:paraId="5891C1D8" w14:textId="77777777" w:rsidR="009A0BB5" w:rsidRDefault="009A0BB5" w:rsidP="001552D5">
          <w:pPr>
            <w:jc w:val="center"/>
          </w:pPr>
        </w:p>
        <w:p w14:paraId="6AC6535B" w14:textId="77777777" w:rsidR="009A0BB5" w:rsidRDefault="009A0BB5" w:rsidP="001552D5">
          <w:pPr>
            <w:jc w:val="center"/>
          </w:pPr>
        </w:p>
        <w:p w14:paraId="5578CCBC" w14:textId="77777777" w:rsidR="009A0BB5" w:rsidRDefault="009A0BB5" w:rsidP="001552D5">
          <w:pPr>
            <w:jc w:val="center"/>
          </w:pPr>
        </w:p>
        <w:p w14:paraId="165319BF" w14:textId="77777777" w:rsidR="009A0BB5" w:rsidRPr="002F47C9" w:rsidRDefault="009A0BB5" w:rsidP="001552D5">
          <w:pPr>
            <w:jc w:val="center"/>
            <w:rPr>
              <w:szCs w:val="24"/>
            </w:rPr>
          </w:pPr>
        </w:p>
        <w:p w14:paraId="0D0F78E0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259CDD9A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0DEE2794" w14:textId="065FADE6" w:rsidR="009A0BB5" w:rsidRPr="00FB3F4B" w:rsidRDefault="00234CBC" w:rsidP="001552D5">
          <w:pPr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SEMESTRÁLNE ZADANIE</w:t>
          </w:r>
        </w:p>
        <w:p w14:paraId="047108F3" w14:textId="3CA6B86D" w:rsidR="009A0BB5" w:rsidRPr="00FB3F4B" w:rsidRDefault="00107484" w:rsidP="001552D5">
          <w:pPr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 xml:space="preserve">Void </w:t>
          </w:r>
          <w:r w:rsidR="00234CBC">
            <w:rPr>
              <w:b/>
              <w:bCs/>
              <w:sz w:val="36"/>
              <w:szCs w:val="36"/>
            </w:rPr>
            <w:t>engine</w:t>
          </w:r>
        </w:p>
        <w:p w14:paraId="7F70FDE2" w14:textId="5D145410" w:rsidR="009A0BB5" w:rsidRPr="001E3151" w:rsidRDefault="00234CBC" w:rsidP="001552D5">
          <w:pPr>
            <w:jc w:val="center"/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</w:rPr>
            <w:t>VÝVOJ APLIKÁCII S VIACVRSTVOVOU ARCHITEKTÚROU</w:t>
          </w:r>
        </w:p>
        <w:p w14:paraId="2CC8BC5E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2BEF1FF7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0FAA1AF4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0BD8BC6A" w14:textId="77777777" w:rsidR="009A0BB5" w:rsidRDefault="009A0BB5" w:rsidP="000140E6">
          <w:pPr>
            <w:rPr>
              <w:sz w:val="44"/>
              <w:szCs w:val="44"/>
            </w:rPr>
          </w:pPr>
        </w:p>
        <w:p w14:paraId="14C0E3B6" w14:textId="77777777" w:rsidR="004C4E6D" w:rsidRPr="004C4E6D" w:rsidRDefault="004C4E6D" w:rsidP="000140E6">
          <w:pPr>
            <w:rPr>
              <w:sz w:val="44"/>
              <w:szCs w:val="44"/>
            </w:rPr>
          </w:pPr>
        </w:p>
        <w:p w14:paraId="46EC6F3E" w14:textId="77777777" w:rsidR="009A0BB5" w:rsidRPr="000140E6" w:rsidRDefault="009A0BB5" w:rsidP="000140E6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br/>
          </w:r>
        </w:p>
        <w:p w14:paraId="77748B37" w14:textId="77777777" w:rsidR="009A0BB5" w:rsidRPr="00AC251A" w:rsidRDefault="009A0BB5" w:rsidP="001552D5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Samuel Bubán</w:t>
          </w:r>
        </w:p>
        <w:p w14:paraId="4D0DBA2F" w14:textId="77777777" w:rsidR="00D72191" w:rsidRDefault="009A0BB5" w:rsidP="00D72191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ID: 102879</w:t>
          </w:r>
        </w:p>
        <w:p w14:paraId="22AC8AFF" w14:textId="2F7EA99E" w:rsidR="00F56763" w:rsidRPr="00D72191" w:rsidRDefault="00234CBC" w:rsidP="00D72191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16</w:t>
          </w:r>
          <w:r w:rsidR="009A0BB5" w:rsidRPr="00AC251A">
            <w:rPr>
              <w:sz w:val="28"/>
              <w:szCs w:val="28"/>
            </w:rPr>
            <w:t>.</w:t>
          </w:r>
          <w:r>
            <w:rPr>
              <w:sz w:val="28"/>
              <w:szCs w:val="28"/>
            </w:rPr>
            <w:t>3</w:t>
          </w:r>
          <w:r w:rsidR="009A0BB5" w:rsidRPr="00AC251A">
            <w:rPr>
              <w:sz w:val="28"/>
              <w:szCs w:val="28"/>
            </w:rPr>
            <w:t>.202</w:t>
          </w:r>
          <w:r w:rsidR="000219F5">
            <w:rPr>
              <w:sz w:val="28"/>
              <w:szCs w:val="28"/>
            </w:rPr>
            <w:t>1</w:t>
          </w:r>
        </w:p>
      </w:sdtContent>
    </w:sdt>
    <w:bookmarkStart w:id="0" w:name="_Toc65015366"/>
    <w:p w14:paraId="38AAE9E9" w14:textId="2D516748" w:rsidR="00C424AF" w:rsidRDefault="006D37D2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66909464" w:history="1">
        <w:r w:rsidR="00C424AF" w:rsidRPr="00FE2633">
          <w:rPr>
            <w:rStyle w:val="Hyperlink"/>
            <w:noProof/>
          </w:rPr>
          <w:t>ZÁMER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_Toc66909464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2</w:t>
        </w:r>
        <w:r w:rsidR="00C424AF">
          <w:rPr>
            <w:noProof/>
            <w:webHidden/>
          </w:rPr>
          <w:fldChar w:fldCharType="end"/>
        </w:r>
      </w:hyperlink>
    </w:p>
    <w:p w14:paraId="0FDC666A" w14:textId="536A5607" w:rsidR="00C424AF" w:rsidRDefault="0025118F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65" w:history="1">
        <w:r w:rsidR="00C424AF" w:rsidRPr="00FE2633">
          <w:rPr>
            <w:rStyle w:val="Hyperlink"/>
            <w:noProof/>
          </w:rPr>
          <w:t>Čo je to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_Toc66909465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2</w:t>
        </w:r>
        <w:r w:rsidR="00C424AF">
          <w:rPr>
            <w:noProof/>
            <w:webHidden/>
          </w:rPr>
          <w:fldChar w:fldCharType="end"/>
        </w:r>
      </w:hyperlink>
    </w:p>
    <w:p w14:paraId="1551B106" w14:textId="2E65EE97" w:rsidR="00C424AF" w:rsidRDefault="0025118F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66" w:history="1">
        <w:r w:rsidR="00C424AF" w:rsidRPr="00FE2633">
          <w:rPr>
            <w:rStyle w:val="Hyperlink"/>
            <w:noProof/>
            <w:lang w:val="en-US"/>
          </w:rPr>
          <w:t>Pre koho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_Toc66909466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2</w:t>
        </w:r>
        <w:r w:rsidR="00C424AF">
          <w:rPr>
            <w:noProof/>
            <w:webHidden/>
          </w:rPr>
          <w:fldChar w:fldCharType="end"/>
        </w:r>
      </w:hyperlink>
    </w:p>
    <w:p w14:paraId="7A00F5B6" w14:textId="47C975CF" w:rsidR="00C424AF" w:rsidRDefault="0025118F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67" w:history="1">
        <w:r w:rsidR="00C424AF" w:rsidRPr="00FE2633">
          <w:rPr>
            <w:rStyle w:val="Hyperlink"/>
            <w:noProof/>
          </w:rPr>
          <w:t>Ako sa bude Void používať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_Toc66909467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2</w:t>
        </w:r>
        <w:r w:rsidR="00C424AF">
          <w:rPr>
            <w:noProof/>
            <w:webHidden/>
          </w:rPr>
          <w:fldChar w:fldCharType="end"/>
        </w:r>
      </w:hyperlink>
    </w:p>
    <w:p w14:paraId="11DF52B6" w14:textId="66C73342" w:rsidR="00C424AF" w:rsidRDefault="0025118F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68" w:history="1">
        <w:r w:rsidR="00C424AF" w:rsidRPr="00FE2633">
          <w:rPr>
            <w:rStyle w:val="Hyperlink"/>
            <w:noProof/>
          </w:rPr>
          <w:t>Ako bude aplikácia fungovať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_Toc66909468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2</w:t>
        </w:r>
        <w:r w:rsidR="00C424AF">
          <w:rPr>
            <w:noProof/>
            <w:webHidden/>
          </w:rPr>
          <w:fldChar w:fldCharType="end"/>
        </w:r>
      </w:hyperlink>
    </w:p>
    <w:p w14:paraId="3F74D2E1" w14:textId="20F40D5E" w:rsidR="00C424AF" w:rsidRDefault="0025118F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69" w:history="1">
        <w:r w:rsidR="00C424AF" w:rsidRPr="00FE2633">
          <w:rPr>
            <w:rStyle w:val="Hyperlink"/>
            <w:noProof/>
          </w:rPr>
          <w:t>Odhadovaná cena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_Toc66909469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2</w:t>
        </w:r>
        <w:r w:rsidR="00C424AF">
          <w:rPr>
            <w:noProof/>
            <w:webHidden/>
          </w:rPr>
          <w:fldChar w:fldCharType="end"/>
        </w:r>
      </w:hyperlink>
    </w:p>
    <w:p w14:paraId="7FCAD581" w14:textId="0EED6C00" w:rsidR="00C424AF" w:rsidRDefault="0025118F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909470" w:history="1">
        <w:r w:rsidR="00C424AF" w:rsidRPr="00FE2633">
          <w:rPr>
            <w:rStyle w:val="Hyperlink"/>
            <w:noProof/>
          </w:rPr>
          <w:t>LOGO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_Toc66909470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3</w:t>
        </w:r>
        <w:r w:rsidR="00C424AF">
          <w:rPr>
            <w:noProof/>
            <w:webHidden/>
          </w:rPr>
          <w:fldChar w:fldCharType="end"/>
        </w:r>
      </w:hyperlink>
    </w:p>
    <w:p w14:paraId="236DB8EA" w14:textId="399F049B" w:rsidR="00C424AF" w:rsidRDefault="0025118F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909471" w:history="1">
        <w:r w:rsidR="00C424AF" w:rsidRPr="00FE2633">
          <w:rPr>
            <w:rStyle w:val="Hyperlink"/>
            <w:noProof/>
          </w:rPr>
          <w:t>TODO</w:t>
        </w:r>
        <w:r w:rsidR="00C424AF" w:rsidRPr="00FE2633">
          <w:rPr>
            <w:rStyle w:val="Hyperlink"/>
            <w:noProof/>
            <w:lang w:val="en-US"/>
          </w:rPr>
          <w:t>s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_Toc66909471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3</w:t>
        </w:r>
        <w:r w:rsidR="00C424AF">
          <w:rPr>
            <w:noProof/>
            <w:webHidden/>
          </w:rPr>
          <w:fldChar w:fldCharType="end"/>
        </w:r>
      </w:hyperlink>
    </w:p>
    <w:p w14:paraId="435BB702" w14:textId="1C394ED3" w:rsidR="00C424AF" w:rsidRDefault="0025118F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72" w:history="1">
        <w:r w:rsidR="00C424AF" w:rsidRPr="00FE2633">
          <w:rPr>
            <w:rStyle w:val="Hyperlink"/>
            <w:noProof/>
          </w:rPr>
          <w:t>Loading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_Toc66909472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3</w:t>
        </w:r>
        <w:r w:rsidR="00C424AF">
          <w:rPr>
            <w:noProof/>
            <w:webHidden/>
          </w:rPr>
          <w:fldChar w:fldCharType="end"/>
        </w:r>
      </w:hyperlink>
    </w:p>
    <w:p w14:paraId="3088A4F0" w14:textId="26D45C3D" w:rsidR="00C424AF" w:rsidRDefault="0025118F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73" w:history="1">
        <w:r w:rsidR="00C424AF" w:rsidRPr="00FE2633">
          <w:rPr>
            <w:rStyle w:val="Hyperlink"/>
            <w:noProof/>
          </w:rPr>
          <w:t>Editor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_Toc66909473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3</w:t>
        </w:r>
        <w:r w:rsidR="00C424AF">
          <w:rPr>
            <w:noProof/>
            <w:webHidden/>
          </w:rPr>
          <w:fldChar w:fldCharType="end"/>
        </w:r>
      </w:hyperlink>
    </w:p>
    <w:p w14:paraId="052C6388" w14:textId="0CAB82F5" w:rsidR="00C424AF" w:rsidRDefault="0025118F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909474" w:history="1">
        <w:r w:rsidR="00C424AF" w:rsidRPr="00FE2633">
          <w:rPr>
            <w:rStyle w:val="Hyperlink"/>
            <w:noProof/>
          </w:rPr>
          <w:t>Game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_Toc66909474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4</w:t>
        </w:r>
        <w:r w:rsidR="00C424AF">
          <w:rPr>
            <w:noProof/>
            <w:webHidden/>
          </w:rPr>
          <w:fldChar w:fldCharType="end"/>
        </w:r>
      </w:hyperlink>
    </w:p>
    <w:p w14:paraId="12F311CE" w14:textId="4BF238C2" w:rsidR="00C424AF" w:rsidRDefault="0025118F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909475" w:history="1">
        <w:r w:rsidR="00C424AF" w:rsidRPr="00FE2633">
          <w:rPr>
            <w:rStyle w:val="Hyperlink"/>
            <w:noProof/>
          </w:rPr>
          <w:t>ZDROJE</w:t>
        </w:r>
        <w:r w:rsidR="00C424AF">
          <w:rPr>
            <w:noProof/>
            <w:webHidden/>
          </w:rPr>
          <w:tab/>
        </w:r>
        <w:r w:rsidR="00C424AF">
          <w:rPr>
            <w:noProof/>
            <w:webHidden/>
          </w:rPr>
          <w:fldChar w:fldCharType="begin"/>
        </w:r>
        <w:r w:rsidR="00C424AF">
          <w:rPr>
            <w:noProof/>
            <w:webHidden/>
          </w:rPr>
          <w:instrText xml:space="preserve"> PAGEREF _Toc66909475 \h </w:instrText>
        </w:r>
        <w:r w:rsidR="00C424AF">
          <w:rPr>
            <w:noProof/>
            <w:webHidden/>
          </w:rPr>
        </w:r>
        <w:r w:rsidR="00C424AF">
          <w:rPr>
            <w:noProof/>
            <w:webHidden/>
          </w:rPr>
          <w:fldChar w:fldCharType="separate"/>
        </w:r>
        <w:r w:rsidR="00C424AF">
          <w:rPr>
            <w:noProof/>
            <w:webHidden/>
          </w:rPr>
          <w:t>5</w:t>
        </w:r>
        <w:r w:rsidR="00C424AF">
          <w:rPr>
            <w:noProof/>
            <w:webHidden/>
          </w:rPr>
          <w:fldChar w:fldCharType="end"/>
        </w:r>
      </w:hyperlink>
    </w:p>
    <w:p w14:paraId="7297646A" w14:textId="11FEC48F" w:rsidR="00D72191" w:rsidRPr="00C33EBC" w:rsidRDefault="006D37D2" w:rsidP="00C33EBC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fldChar w:fldCharType="end"/>
      </w:r>
      <w:r w:rsidR="00D72191">
        <w:br w:type="page"/>
      </w:r>
    </w:p>
    <w:p w14:paraId="34F43C68" w14:textId="40F7D73B" w:rsidR="00EB5235" w:rsidRPr="00C97E53" w:rsidRDefault="001E3151" w:rsidP="003D5D90">
      <w:pPr>
        <w:pStyle w:val="Heading1"/>
        <w:rPr>
          <w:lang w:val="en-US"/>
        </w:rPr>
      </w:pPr>
      <w:bookmarkStart w:id="1" w:name="_Toc66909464"/>
      <w:bookmarkEnd w:id="0"/>
      <w:r>
        <w:lastRenderedPageBreak/>
        <w:t>ZÁMER</w:t>
      </w:r>
      <w:bookmarkEnd w:id="1"/>
    </w:p>
    <w:p w14:paraId="18BE2C0A" w14:textId="57C4B362" w:rsidR="007E500C" w:rsidRDefault="00C97E53" w:rsidP="003D5D90">
      <w:pPr>
        <w:pStyle w:val="Heading2"/>
      </w:pPr>
      <w:bookmarkStart w:id="2" w:name="_Toc66909465"/>
      <w:r>
        <w:t>Čo</w:t>
      </w:r>
      <w:r w:rsidR="006967EA">
        <w:t xml:space="preserve"> je to</w:t>
      </w:r>
      <w:bookmarkEnd w:id="2"/>
    </w:p>
    <w:p w14:paraId="077585F7" w14:textId="77777777" w:rsidR="00E36BBA" w:rsidRDefault="0064718C" w:rsidP="003D5D90">
      <w:r>
        <w:tab/>
      </w:r>
      <w:r w:rsidR="005337C3">
        <w:t xml:space="preserve">Cieľom projektu je vytvoriť </w:t>
      </w:r>
      <w:r w:rsidR="006120BD">
        <w:t>jednoduchý game engine. Game engine je aplikácia, ktorá uľahčuje vytváranie hier, pretože sa stará o fyziku hry, kolízie, plynutie času ...</w:t>
      </w:r>
      <w:r w:rsidR="00E36BBA">
        <w:t xml:space="preserve"> </w:t>
      </w:r>
      <w:r w:rsidR="009A708C">
        <w:t xml:space="preserve">Tým pádom nemusí používateľ vytvárať všetko odznovu. </w:t>
      </w:r>
    </w:p>
    <w:p w14:paraId="1F7AAC17" w14:textId="7DFC65D6" w:rsidR="009A708C" w:rsidRPr="00040598" w:rsidRDefault="009A708C" w:rsidP="00E36BBA">
      <w:pPr>
        <w:ind w:firstLine="708"/>
      </w:pPr>
      <w:r>
        <w:t xml:space="preserve">Celosvetovo najznámejšie game engine-y sú Unity a Unreal </w:t>
      </w:r>
      <w:r w:rsidR="00711D3E">
        <w:t>e</w:t>
      </w:r>
      <w:r>
        <w:t xml:space="preserve">ngine z pokročilejších (povoľujú </w:t>
      </w:r>
      <w:r w:rsidR="00040598">
        <w:t xml:space="preserve">naprogramovanie </w:t>
      </w:r>
      <w:r w:rsidR="004D0F0A">
        <w:t xml:space="preserve">vlastných správaní </w:t>
      </w:r>
      <w:r w:rsidR="00040598">
        <w:t xml:space="preserve">v programovacom jazyku). Medzi jednoduchšie game engine-y patrí napríklad Construct, ktorý </w:t>
      </w:r>
      <w:r w:rsidR="00E36BBA">
        <w:t xml:space="preserve">nepodporuje plne vlastné skripty na ovládanie, iba nejaké pseudo programovanie. Medzi najjednoduchšie patrí napríklad Scratch, ktorý je jednoduchý na pochopenie, </w:t>
      </w:r>
      <w:r w:rsidR="000D419D">
        <w:t xml:space="preserve">lebo </w:t>
      </w:r>
      <w:r w:rsidR="00E36BBA">
        <w:t>sa tam hra vytvára pomocou skladania puzzle.</w:t>
      </w:r>
      <w:r w:rsidR="00040598">
        <w:t xml:space="preserve"> </w:t>
      </w:r>
    </w:p>
    <w:p w14:paraId="32A0B675" w14:textId="77777777" w:rsidR="004C4E6D" w:rsidRDefault="004C4E6D" w:rsidP="003D5D90"/>
    <w:p w14:paraId="5A847387" w14:textId="38F978DD" w:rsidR="00BE1DC2" w:rsidRPr="00046BC8" w:rsidRDefault="00046BC8" w:rsidP="003D5D90">
      <w:pPr>
        <w:pStyle w:val="Heading2"/>
        <w:rPr>
          <w:lang w:val="en-US"/>
        </w:rPr>
      </w:pPr>
      <w:bookmarkStart w:id="3" w:name="_Toc66909466"/>
      <w:r>
        <w:rPr>
          <w:lang w:val="en-US"/>
        </w:rPr>
        <w:t>Pre koho</w:t>
      </w:r>
      <w:bookmarkEnd w:id="3"/>
    </w:p>
    <w:p w14:paraId="2650F7C2" w14:textId="27EFFC17" w:rsidR="00BE1DC2" w:rsidRDefault="00BE1DC2" w:rsidP="003D5D90">
      <w:r>
        <w:tab/>
      </w:r>
      <w:r w:rsidR="006F14E5">
        <w:t>Game engine slúži pre game developer-ov.</w:t>
      </w:r>
      <w:r w:rsidR="00877EE0">
        <w:t xml:space="preserve"> Mojim cieľom je vytvoriť</w:t>
      </w:r>
      <w:r w:rsidR="00901B43">
        <w:t xml:space="preserve"> Void engine, čo bude</w:t>
      </w:r>
      <w:r w:rsidR="00877EE0">
        <w:t xml:space="preserve"> jednoduchý engine, ktorý bude zvládať nejaké správanie na základe fyziky, a</w:t>
      </w:r>
      <w:r w:rsidR="00636EA6">
        <w:t> ovládanie kolízii.</w:t>
      </w:r>
    </w:p>
    <w:p w14:paraId="61607A52" w14:textId="7538093C" w:rsidR="00930C46" w:rsidRPr="00D30521" w:rsidRDefault="00930C46" w:rsidP="003D5D90">
      <w:pPr>
        <w:rPr>
          <w:lang w:val="en-US"/>
        </w:rPr>
      </w:pPr>
      <w:r>
        <w:tab/>
        <w:t xml:space="preserve">Preto </w:t>
      </w:r>
      <w:r w:rsidR="007A2DC0">
        <w:t>Void bude</w:t>
      </w:r>
      <w:r>
        <w:t xml:space="preserve"> slúžiť ľuďom, ktorý by chceli začať s vytváraním hier, ako entry point</w:t>
      </w:r>
      <w:r w:rsidR="00D30521">
        <w:t>, ale už majú nejaké skúsenosti s programovaním.</w:t>
      </w:r>
    </w:p>
    <w:p w14:paraId="1E8BAC3E" w14:textId="6F5B8024" w:rsidR="00930C46" w:rsidRDefault="00930C46" w:rsidP="003D5D90"/>
    <w:p w14:paraId="244FD912" w14:textId="48B476D6" w:rsidR="00930C46" w:rsidRDefault="00AD7057" w:rsidP="00930C46">
      <w:pPr>
        <w:pStyle w:val="Heading2"/>
      </w:pPr>
      <w:bookmarkStart w:id="4" w:name="_Toc66909467"/>
      <w:r>
        <w:t xml:space="preserve">Ako sa bude </w:t>
      </w:r>
      <w:r w:rsidR="009B33C6">
        <w:t>Void</w:t>
      </w:r>
      <w:r>
        <w:t xml:space="preserve"> používať</w:t>
      </w:r>
      <w:bookmarkEnd w:id="4"/>
    </w:p>
    <w:p w14:paraId="743304A3" w14:textId="44AA706B" w:rsidR="00AD7057" w:rsidRDefault="00AD7057" w:rsidP="00AD7057">
      <w:r>
        <w:tab/>
        <w:t xml:space="preserve">Mám v pláne vytvoriť aspoň jednoduché menu pre aplikáciu, kde bude možné </w:t>
      </w:r>
      <w:r w:rsidR="00D63666">
        <w:t xml:space="preserve">pridávať nové objekty, a tiež im priraďovať </w:t>
      </w:r>
      <w:r w:rsidR="00BE18B3">
        <w:t>skripty na ovládanie.</w:t>
      </w:r>
    </w:p>
    <w:p w14:paraId="59A7909C" w14:textId="0C63A56A" w:rsidR="005D5327" w:rsidRDefault="005D5327" w:rsidP="00AD7057"/>
    <w:p w14:paraId="65CD86D5" w14:textId="72CAB798" w:rsidR="005D5327" w:rsidRDefault="005D5327" w:rsidP="005D5327">
      <w:pPr>
        <w:pStyle w:val="Heading2"/>
      </w:pPr>
      <w:bookmarkStart w:id="5" w:name="_Toc66909468"/>
      <w:r>
        <w:t>Ako bude aplikácia fungovať</w:t>
      </w:r>
      <w:bookmarkEnd w:id="5"/>
    </w:p>
    <w:p w14:paraId="4B792DF8" w14:textId="65C37C71" w:rsidR="006B4DC5" w:rsidRDefault="005D5327" w:rsidP="006B4DC5">
      <w:r>
        <w:tab/>
        <w:t xml:space="preserve">Môj cieľ je, aby </w:t>
      </w:r>
      <w:r w:rsidR="0027258A">
        <w:t>práca s Voidom mala</w:t>
      </w:r>
      <w:r>
        <w:t xml:space="preserve"> dve časti.</w:t>
      </w:r>
      <w:r w:rsidR="00417916">
        <w:t xml:space="preserve"> Prvá bude priamo v aplikácii, kde sa budú dať vytvárať nové objekty, a</w:t>
      </w:r>
      <w:r w:rsidR="009F01C6">
        <w:t xml:space="preserve"> priraďovať </w:t>
      </w:r>
      <w:r w:rsidR="002B69C6">
        <w:t xml:space="preserve"> k nim </w:t>
      </w:r>
      <w:r w:rsidR="009F01C6">
        <w:t xml:space="preserve">skripty, a druhá, ktorá bude mimo, kde používateľ </w:t>
      </w:r>
      <w:r w:rsidR="000A5467">
        <w:t xml:space="preserve">môže vytvárať vlastné programy v jazyku java, ktoré budú následne </w:t>
      </w:r>
      <w:r w:rsidR="002B69C6">
        <w:t>Voidom</w:t>
      </w:r>
      <w:r w:rsidR="000A5467">
        <w:t xml:space="preserve"> spustené</w:t>
      </w:r>
      <w:r w:rsidR="002B69C6">
        <w:t xml:space="preserve"> pri spustení hry</w:t>
      </w:r>
      <w:r w:rsidR="000A5467">
        <w:t>, aby mohol developer vytvárať vlastné ľubovoľné správanie, a nebol obmedzený len mnou vytvorenými mechanikami.</w:t>
      </w:r>
    </w:p>
    <w:p w14:paraId="1789F26A" w14:textId="77777777" w:rsidR="006B4DC5" w:rsidRDefault="006B4DC5" w:rsidP="006B4DC5"/>
    <w:p w14:paraId="2DADFB09" w14:textId="5A856131" w:rsidR="006B4DC5" w:rsidRDefault="006B4DC5" w:rsidP="006B4DC5">
      <w:pPr>
        <w:pStyle w:val="Heading2"/>
      </w:pPr>
      <w:bookmarkStart w:id="6" w:name="_Toc66909469"/>
      <w:r>
        <w:t>Odhadovaná cena</w:t>
      </w:r>
      <w:bookmarkEnd w:id="6"/>
    </w:p>
    <w:p w14:paraId="375E49A4" w14:textId="724530B2" w:rsidR="006B4DC5" w:rsidRDefault="006B4DC5" w:rsidP="006B4DC5">
      <w:r>
        <w:tab/>
      </w:r>
      <w:r w:rsidR="007A5815">
        <w:t>Nakoľko si myslím, že nad projektom strávim minimálne 30</w:t>
      </w:r>
      <w:r w:rsidR="00FD7048">
        <w:t>+</w:t>
      </w:r>
      <w:r w:rsidR="007A5815">
        <w:t xml:space="preserve"> hodín</w:t>
      </w:r>
      <w:r w:rsidR="00CE4F73">
        <w:t>, už len vytvorenie tohto zámeru (prieskum a</w:t>
      </w:r>
      <w:r w:rsidR="00D601D8">
        <w:t xml:space="preserve"> sumarizácia), </w:t>
      </w:r>
      <w:r w:rsidR="00CE4F73">
        <w:t>loga + ikony trvalo asi dve hodiny</w:t>
      </w:r>
      <w:r w:rsidR="00D601D8">
        <w:t>. Preto odhadujem, že reálna cena by bola od 500€ vyššie</w:t>
      </w:r>
      <w:r w:rsidR="0090604F">
        <w:t xml:space="preserve"> (bez všetkých daní, poplatkov</w:t>
      </w:r>
      <w:r w:rsidR="008D00DC">
        <w:t>,</w:t>
      </w:r>
      <w:r w:rsidR="0090604F">
        <w:t> poistení</w:t>
      </w:r>
      <w:r w:rsidR="008D00DC">
        <w:t xml:space="preserve"> a odvodov</w:t>
      </w:r>
      <w:r w:rsidR="0090604F">
        <w:t>).</w:t>
      </w:r>
    </w:p>
    <w:p w14:paraId="78B7E74D" w14:textId="77777777" w:rsidR="00F43808" w:rsidRDefault="00F43808" w:rsidP="00F43808">
      <w:pPr>
        <w:pStyle w:val="Heading1"/>
      </w:pPr>
      <w:bookmarkStart w:id="7" w:name="_Toc66909470"/>
      <w:bookmarkStart w:id="8" w:name="_Toc65016620"/>
      <w:r>
        <w:lastRenderedPageBreak/>
        <w:t>LOGO</w:t>
      </w:r>
      <w:bookmarkEnd w:id="7"/>
    </w:p>
    <w:p w14:paraId="0A9C5328" w14:textId="77777777" w:rsidR="00D5150F" w:rsidRDefault="00F43808" w:rsidP="00F43808">
      <w:r>
        <w:rPr>
          <w:noProof/>
        </w:rPr>
        <w:drawing>
          <wp:inline distT="0" distB="0" distL="0" distR="0" wp14:anchorId="76B60AE6" wp14:editId="4B084B7A">
            <wp:extent cx="5943600" cy="3343275"/>
            <wp:effectExtent l="0" t="0" r="0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0A37" w14:textId="77777777" w:rsidR="00D5150F" w:rsidRDefault="00D5150F" w:rsidP="00F43808"/>
    <w:p w14:paraId="20C91DF4" w14:textId="77777777" w:rsidR="007F7E42" w:rsidRDefault="00D5150F" w:rsidP="00D5150F">
      <w:pPr>
        <w:pStyle w:val="Heading1"/>
        <w:rPr>
          <w:lang w:val="en-US"/>
        </w:rPr>
      </w:pPr>
      <w:bookmarkStart w:id="9" w:name="_Toc66909471"/>
      <w:r>
        <w:t>TODO</w:t>
      </w:r>
      <w:r>
        <w:rPr>
          <w:lang w:val="en-US"/>
        </w:rPr>
        <w:t>s</w:t>
      </w:r>
      <w:bookmarkEnd w:id="9"/>
    </w:p>
    <w:p w14:paraId="645CB0AF" w14:textId="45D06A4D" w:rsidR="007F7E42" w:rsidRDefault="007F7E42" w:rsidP="007F7E42">
      <w:pPr>
        <w:pStyle w:val="Heading2"/>
      </w:pPr>
      <w:bookmarkStart w:id="10" w:name="_Toc66909472"/>
      <w:r>
        <w:t>Loading</w:t>
      </w:r>
      <w:bookmarkEnd w:id="10"/>
    </w:p>
    <w:p w14:paraId="209AC908" w14:textId="77777777" w:rsidR="00F451FB" w:rsidRDefault="007F7E42" w:rsidP="007F7E42">
      <w:r>
        <w:tab/>
        <w:t xml:space="preserve">Minimal </w:t>
      </w:r>
      <w:r w:rsidR="00F451FB">
        <w:t>–</w:t>
      </w:r>
      <w:r>
        <w:t xml:space="preserve"> </w:t>
      </w:r>
      <w:r w:rsidR="00F451FB">
        <w:t>aplikácia je v priečinku s projektom, spúšťa sa tak</w:t>
      </w:r>
    </w:p>
    <w:p w14:paraId="2FBEECDA" w14:textId="77777777" w:rsidR="00DA0D17" w:rsidRDefault="00F451FB" w:rsidP="007F7E42">
      <w:r>
        <w:tab/>
        <w:t xml:space="preserve">Low </w:t>
      </w:r>
      <w:r w:rsidR="00185083">
        <w:t>– load project menu (zadaj cestu do priečinku)</w:t>
      </w:r>
    </w:p>
    <w:p w14:paraId="44FB6FF6" w14:textId="77777777" w:rsidR="00DA0D17" w:rsidRDefault="00DA0D17" w:rsidP="007F7E42">
      <w:r>
        <w:tab/>
        <w:t>Medium – file browser</w:t>
      </w:r>
    </w:p>
    <w:p w14:paraId="5DC34ED5" w14:textId="77777777" w:rsidR="00DA0D17" w:rsidRDefault="00DA0D17" w:rsidP="007F7E42">
      <w:r>
        <w:tab/>
        <w:t>High – last projects</w:t>
      </w:r>
    </w:p>
    <w:p w14:paraId="799F29CA" w14:textId="77777777" w:rsidR="006D1AFC" w:rsidRDefault="00DA0D17" w:rsidP="007F7E42">
      <w:r>
        <w:tab/>
        <w:t xml:space="preserve">Ultra </w:t>
      </w:r>
      <w:r w:rsidR="006D1AFC">
        <w:t>–</w:t>
      </w:r>
      <w:r>
        <w:t xml:space="preserve"> </w:t>
      </w:r>
      <w:r w:rsidR="006D1AFC">
        <w:t>load .ve with Void engine by default</w:t>
      </w:r>
    </w:p>
    <w:p w14:paraId="7DE51C56" w14:textId="77777777" w:rsidR="006D1AFC" w:rsidRDefault="006D1AFC" w:rsidP="007F7E42"/>
    <w:p w14:paraId="597A21BD" w14:textId="77777777" w:rsidR="006D1AFC" w:rsidRDefault="006D1AFC" w:rsidP="006D1AFC">
      <w:pPr>
        <w:pStyle w:val="Heading2"/>
      </w:pPr>
      <w:bookmarkStart w:id="11" w:name="_Toc66909473"/>
      <w:r>
        <w:t>Editor</w:t>
      </w:r>
      <w:bookmarkEnd w:id="11"/>
    </w:p>
    <w:p w14:paraId="7047ABC5" w14:textId="77777777" w:rsidR="00E80063" w:rsidRDefault="006D1AFC" w:rsidP="006D1AFC">
      <w:r>
        <w:tab/>
      </w:r>
      <w:r w:rsidR="00E80063">
        <w:t xml:space="preserve">nejaké menu hore a </w:t>
      </w:r>
      <w:r>
        <w:t>3 časti – hierarchia, game</w:t>
      </w:r>
      <w:r w:rsidR="00E80063">
        <w:t xml:space="preserve"> window, properties</w:t>
      </w:r>
    </w:p>
    <w:p w14:paraId="7FDD159A" w14:textId="4187CE71" w:rsidR="00757352" w:rsidRDefault="003D294E" w:rsidP="006D1AFC">
      <w:pPr>
        <w:rPr>
          <w:lang w:val="en-US"/>
        </w:rPr>
      </w:pPr>
      <w:r>
        <w:rPr>
          <w:lang w:val="en-US"/>
        </w:rPr>
        <w:tab/>
      </w:r>
      <w:r w:rsidR="00757352">
        <w:rPr>
          <w:lang w:val="en-US"/>
        </w:rPr>
        <w:t>right click hierarchy – menu, add new object</w:t>
      </w:r>
    </w:p>
    <w:p w14:paraId="12079839" w14:textId="6F6D4975" w:rsidR="00FA6D46" w:rsidRDefault="00FA6D46" w:rsidP="006D1A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parenting</w:t>
      </w:r>
    </w:p>
    <w:p w14:paraId="1AC4E616" w14:textId="77777777" w:rsidR="00A27EA3" w:rsidRDefault="00757352" w:rsidP="006D1AFC">
      <w:pPr>
        <w:rPr>
          <w:lang w:val="en-US"/>
        </w:rPr>
      </w:pPr>
      <w:r>
        <w:rPr>
          <w:lang w:val="en-US"/>
        </w:rPr>
        <w:tab/>
      </w:r>
      <w:r w:rsidR="00A27EA3">
        <w:rPr>
          <w:lang w:val="en-US"/>
        </w:rPr>
        <w:t>game window – run game, display stuff</w:t>
      </w:r>
    </w:p>
    <w:p w14:paraId="3A14B18B" w14:textId="4EA805C3" w:rsidR="000304B9" w:rsidRDefault="00A27EA3" w:rsidP="006D1AFC">
      <w:pPr>
        <w:rPr>
          <w:lang w:val="en-US"/>
        </w:rPr>
      </w:pPr>
      <w:r>
        <w:rPr>
          <w:lang w:val="en-US"/>
        </w:rPr>
        <w:tab/>
        <w:t>properties – game object properties (position, rotation, scale)</w:t>
      </w:r>
    </w:p>
    <w:p w14:paraId="1EF1F836" w14:textId="09D90121" w:rsidR="00FA6D46" w:rsidRDefault="00FA6D46" w:rsidP="006D1AFC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sprites</w:t>
      </w:r>
    </w:p>
    <w:p w14:paraId="0C00DB80" w14:textId="010F841E" w:rsidR="00350F4A" w:rsidRDefault="000304B9" w:rsidP="006D1A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right click</w:t>
      </w:r>
      <w:r w:rsidR="00F035B8">
        <w:rPr>
          <w:lang w:val="en-US"/>
        </w:rPr>
        <w:t xml:space="preserve"> – add component (rigidbody (physics), custom script, collider)</w:t>
      </w:r>
    </w:p>
    <w:p w14:paraId="4B4C1B5C" w14:textId="77777777" w:rsidR="00FA6D46" w:rsidRDefault="00FA6D46" w:rsidP="006D1AFC">
      <w:pPr>
        <w:rPr>
          <w:lang w:val="en-US"/>
        </w:rPr>
      </w:pPr>
    </w:p>
    <w:p w14:paraId="1C694790" w14:textId="77777777" w:rsidR="00350F4A" w:rsidRDefault="00350F4A" w:rsidP="00350F4A">
      <w:pPr>
        <w:pStyle w:val="Heading2"/>
      </w:pPr>
      <w:bookmarkStart w:id="12" w:name="_Toc66909474"/>
      <w:r>
        <w:t>Game</w:t>
      </w:r>
      <w:bookmarkEnd w:id="12"/>
    </w:p>
    <w:p w14:paraId="4339EC05" w14:textId="0AF1D2EB" w:rsidR="00260738" w:rsidRDefault="00350F4A" w:rsidP="000B0994">
      <w:r>
        <w:tab/>
      </w:r>
      <w:r w:rsidR="000B0994">
        <w:t>Components – collisions, rigidbodies, custom scripts</w:t>
      </w:r>
      <w:r w:rsidR="00260738">
        <w:br w:type="page"/>
      </w:r>
    </w:p>
    <w:p w14:paraId="675256F7" w14:textId="78AA9598" w:rsidR="00C33EBC" w:rsidRPr="00C33EBC" w:rsidRDefault="00C33EBC" w:rsidP="00C33EBC">
      <w:pPr>
        <w:pStyle w:val="Heading1"/>
      </w:pPr>
      <w:bookmarkStart w:id="13" w:name="_Toc66909475"/>
      <w:r>
        <w:lastRenderedPageBreak/>
        <w:t>ZDROJE</w:t>
      </w:r>
      <w:bookmarkEnd w:id="8"/>
      <w:bookmarkEnd w:id="13"/>
    </w:p>
    <w:p w14:paraId="561FF44F" w14:textId="38739FE7" w:rsidR="00C33EBC" w:rsidRPr="00313C45" w:rsidRDefault="00FE01A0" w:rsidP="00DD7DC2">
      <w:pPr>
        <w:pStyle w:val="ListParagraph"/>
        <w:numPr>
          <w:ilvl w:val="0"/>
          <w:numId w:val="2"/>
        </w:numPr>
        <w:jc w:val="left"/>
      </w:pPr>
      <w:r>
        <w:t>danial</w:t>
      </w:r>
      <w:r w:rsidR="00084746">
        <w:t xml:space="preserve">: </w:t>
      </w:r>
      <w:r>
        <w:t xml:space="preserve">void </w:t>
      </w:r>
      <w:r w:rsidR="00DD7DC2">
        <w:rPr>
          <w:lang w:val="en-US"/>
        </w:rPr>
        <w:t>28.3.2014</w:t>
      </w:r>
      <w:r w:rsidR="00C33EBC">
        <w:br/>
      </w:r>
      <w:hyperlink r:id="rId9" w:history="1">
        <w:r w:rsidR="00DD7DC2" w:rsidRPr="00DD7DC2">
          <w:rPr>
            <w:rStyle w:val="Hyperlink"/>
          </w:rPr>
          <w:t>https://logopond.com/danial/showcase/detail/213344</w:t>
        </w:r>
      </w:hyperlink>
      <w:r w:rsidR="00DD7DC2">
        <w:br/>
      </w:r>
    </w:p>
    <w:sectPr w:rsidR="00C33EBC" w:rsidRPr="00313C45" w:rsidSect="009A0BB5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8C013" w14:textId="77777777" w:rsidR="0025118F" w:rsidRDefault="0025118F" w:rsidP="00753E13">
      <w:pPr>
        <w:spacing w:after="0" w:line="240" w:lineRule="auto"/>
      </w:pPr>
      <w:r>
        <w:separator/>
      </w:r>
    </w:p>
  </w:endnote>
  <w:endnote w:type="continuationSeparator" w:id="0">
    <w:p w14:paraId="2E519DEF" w14:textId="77777777" w:rsidR="0025118F" w:rsidRDefault="0025118F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C5CA9" w14:textId="77777777" w:rsidR="0025118F" w:rsidRDefault="0025118F" w:rsidP="00753E13">
      <w:pPr>
        <w:spacing w:after="0" w:line="240" w:lineRule="auto"/>
      </w:pPr>
      <w:r>
        <w:separator/>
      </w:r>
    </w:p>
  </w:footnote>
  <w:footnote w:type="continuationSeparator" w:id="0">
    <w:p w14:paraId="33351EFB" w14:textId="77777777" w:rsidR="0025118F" w:rsidRDefault="0025118F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B53929" w14:textId="77777777" w:rsidR="005946C9" w:rsidRDefault="005946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5E7DEF" w14:textId="77777777" w:rsidR="005946C9" w:rsidRDefault="0059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79FD" w14:textId="77777777" w:rsidR="00753E13" w:rsidRDefault="00753E13" w:rsidP="0004539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BC"/>
    <w:rsid w:val="000140E6"/>
    <w:rsid w:val="000219F5"/>
    <w:rsid w:val="000304B9"/>
    <w:rsid w:val="00040598"/>
    <w:rsid w:val="00045390"/>
    <w:rsid w:val="00046BC8"/>
    <w:rsid w:val="00084746"/>
    <w:rsid w:val="000A5467"/>
    <w:rsid w:val="000B0994"/>
    <w:rsid w:val="000D419D"/>
    <w:rsid w:val="000F019D"/>
    <w:rsid w:val="00107484"/>
    <w:rsid w:val="00155F98"/>
    <w:rsid w:val="00185083"/>
    <w:rsid w:val="001E3151"/>
    <w:rsid w:val="00234CBC"/>
    <w:rsid w:val="0025118F"/>
    <w:rsid w:val="00257800"/>
    <w:rsid w:val="00260738"/>
    <w:rsid w:val="0027258A"/>
    <w:rsid w:val="002763BC"/>
    <w:rsid w:val="00291BBD"/>
    <w:rsid w:val="002B69C6"/>
    <w:rsid w:val="00313C45"/>
    <w:rsid w:val="003335C7"/>
    <w:rsid w:val="00350F4A"/>
    <w:rsid w:val="003C0BBF"/>
    <w:rsid w:val="003D294E"/>
    <w:rsid w:val="003D5D90"/>
    <w:rsid w:val="00411801"/>
    <w:rsid w:val="00417916"/>
    <w:rsid w:val="004C4E6D"/>
    <w:rsid w:val="004D0F0A"/>
    <w:rsid w:val="004E273E"/>
    <w:rsid w:val="005337C3"/>
    <w:rsid w:val="005946C9"/>
    <w:rsid w:val="005A4678"/>
    <w:rsid w:val="005D5327"/>
    <w:rsid w:val="006120BD"/>
    <w:rsid w:val="00636EA6"/>
    <w:rsid w:val="0064718C"/>
    <w:rsid w:val="00677077"/>
    <w:rsid w:val="006967EA"/>
    <w:rsid w:val="006B4DC5"/>
    <w:rsid w:val="006D1AFC"/>
    <w:rsid w:val="006D37D2"/>
    <w:rsid w:val="006F14E5"/>
    <w:rsid w:val="00711D3E"/>
    <w:rsid w:val="00753E13"/>
    <w:rsid w:val="00757352"/>
    <w:rsid w:val="00787F94"/>
    <w:rsid w:val="0079154A"/>
    <w:rsid w:val="007A2DC0"/>
    <w:rsid w:val="007A5815"/>
    <w:rsid w:val="007E500C"/>
    <w:rsid w:val="007F7E42"/>
    <w:rsid w:val="0080703D"/>
    <w:rsid w:val="00877EE0"/>
    <w:rsid w:val="008D00DC"/>
    <w:rsid w:val="008E3A16"/>
    <w:rsid w:val="00901B43"/>
    <w:rsid w:val="0090604F"/>
    <w:rsid w:val="00930C46"/>
    <w:rsid w:val="009530B1"/>
    <w:rsid w:val="00976520"/>
    <w:rsid w:val="009A0BB5"/>
    <w:rsid w:val="009A708C"/>
    <w:rsid w:val="009B33C6"/>
    <w:rsid w:val="009E67FE"/>
    <w:rsid w:val="009F01C6"/>
    <w:rsid w:val="00A27EA3"/>
    <w:rsid w:val="00A46B3F"/>
    <w:rsid w:val="00AD7057"/>
    <w:rsid w:val="00B3055B"/>
    <w:rsid w:val="00BE18B3"/>
    <w:rsid w:val="00BE1DC2"/>
    <w:rsid w:val="00BE3501"/>
    <w:rsid w:val="00C06B87"/>
    <w:rsid w:val="00C33EBC"/>
    <w:rsid w:val="00C424AF"/>
    <w:rsid w:val="00C630AF"/>
    <w:rsid w:val="00C645B8"/>
    <w:rsid w:val="00C97E53"/>
    <w:rsid w:val="00CA1BB4"/>
    <w:rsid w:val="00CE08C9"/>
    <w:rsid w:val="00CE4F73"/>
    <w:rsid w:val="00D15513"/>
    <w:rsid w:val="00D1760C"/>
    <w:rsid w:val="00D30521"/>
    <w:rsid w:val="00D50282"/>
    <w:rsid w:val="00D5150F"/>
    <w:rsid w:val="00D601D8"/>
    <w:rsid w:val="00D63666"/>
    <w:rsid w:val="00D72191"/>
    <w:rsid w:val="00DA0D17"/>
    <w:rsid w:val="00DD7DC2"/>
    <w:rsid w:val="00E00C0A"/>
    <w:rsid w:val="00E36BBA"/>
    <w:rsid w:val="00E43EFE"/>
    <w:rsid w:val="00E80063"/>
    <w:rsid w:val="00EB5235"/>
    <w:rsid w:val="00F035B8"/>
    <w:rsid w:val="00F43808"/>
    <w:rsid w:val="00F451FB"/>
    <w:rsid w:val="00F56763"/>
    <w:rsid w:val="00FA6D46"/>
    <w:rsid w:val="00FB3F4B"/>
    <w:rsid w:val="00FD7048"/>
    <w:rsid w:val="00FE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66B4"/>
  <w15:chartTrackingRefBased/>
  <w15:docId w15:val="{84CF59BB-2220-44A7-A442-3E648ADA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1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Heading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DefaultParagraphFont"/>
    <w:link w:val="Titles"/>
    <w:rsid w:val="00BE1DC2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56763"/>
    <w:pPr>
      <w:outlineLvl w:val="9"/>
    </w:pPr>
    <w:rPr>
      <w:lang w:val="en-US"/>
    </w:r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53E13"/>
  </w:style>
  <w:style w:type="paragraph" w:styleId="Footer">
    <w:name w:val="footer"/>
    <w:basedOn w:val="Normal"/>
    <w:link w:val="Foot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13"/>
  </w:style>
  <w:style w:type="character" w:customStyle="1" w:styleId="Heading3Char">
    <w:name w:val="Heading 3 Char"/>
    <w:basedOn w:val="DefaultParagraphFont"/>
    <w:link w:val="Heading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7219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84746"/>
  </w:style>
  <w:style w:type="paragraph" w:styleId="ListParagraph">
    <w:name w:val="List Paragraph"/>
    <w:basedOn w:val="Normal"/>
    <w:uiPriority w:val="34"/>
    <w:rsid w:val="000847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ogopond.com/danial/showcase/detail/21334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83</TotalTime>
  <Pages>6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Samuel Bubán</cp:lastModifiedBy>
  <cp:revision>66</cp:revision>
  <cp:lastPrinted>2021-03-16T22:21:00Z</cp:lastPrinted>
  <dcterms:created xsi:type="dcterms:W3CDTF">2021-03-16T14:57:00Z</dcterms:created>
  <dcterms:modified xsi:type="dcterms:W3CDTF">2021-04-05T14:05:00Z</dcterms:modified>
</cp:coreProperties>
</file>