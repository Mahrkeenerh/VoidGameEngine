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7146CC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6FB5C6EA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2B9CF1CD" w14:textId="77777777" w:rsidR="009A0BB5" w:rsidRDefault="009A0BB5" w:rsidP="001552D5">
          <w:pPr>
            <w:jc w:val="center"/>
          </w:pPr>
        </w:p>
        <w:p w14:paraId="3EF50370" w14:textId="77777777" w:rsidR="009A0BB5" w:rsidRDefault="009A0BB5" w:rsidP="001552D5">
          <w:pPr>
            <w:jc w:val="center"/>
          </w:pPr>
        </w:p>
        <w:p w14:paraId="5891C1D8" w14:textId="77777777" w:rsidR="009A0BB5" w:rsidRDefault="009A0BB5" w:rsidP="001552D5">
          <w:pPr>
            <w:jc w:val="center"/>
          </w:pPr>
        </w:p>
        <w:p w14:paraId="6AC6535B" w14:textId="77777777" w:rsidR="009A0BB5" w:rsidRDefault="009A0BB5" w:rsidP="001552D5">
          <w:pPr>
            <w:jc w:val="center"/>
          </w:pPr>
        </w:p>
        <w:p w14:paraId="5578CCBC" w14:textId="77777777" w:rsidR="009A0BB5" w:rsidRDefault="009A0BB5" w:rsidP="001552D5">
          <w:pPr>
            <w:jc w:val="center"/>
          </w:pPr>
        </w:p>
        <w:p w14:paraId="165319B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0D0F78E0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259CDD9A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DEE2794" w14:textId="065FADE6" w:rsidR="009A0BB5" w:rsidRPr="00FB3F4B" w:rsidRDefault="00234CBC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SEMESTRÁLNE ZADANIE</w:t>
          </w:r>
        </w:p>
        <w:p w14:paraId="047108F3" w14:textId="757CB567" w:rsidR="009A0BB5" w:rsidRPr="00FB3F4B" w:rsidRDefault="00107484" w:rsidP="001552D5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>
            <w:rPr>
              <w:b/>
              <w:bCs/>
              <w:sz w:val="36"/>
              <w:szCs w:val="36"/>
            </w:rPr>
            <w:t>Void</w:t>
          </w:r>
          <w:proofErr w:type="spellEnd"/>
          <w:r>
            <w:rPr>
              <w:b/>
              <w:bCs/>
              <w:sz w:val="36"/>
              <w:szCs w:val="36"/>
            </w:rPr>
            <w:t xml:space="preserve"> g</w:t>
          </w:r>
          <w:r w:rsidR="00234CBC">
            <w:rPr>
              <w:b/>
              <w:bCs/>
              <w:sz w:val="36"/>
              <w:szCs w:val="36"/>
            </w:rPr>
            <w:t xml:space="preserve">ame </w:t>
          </w:r>
          <w:proofErr w:type="spellStart"/>
          <w:r w:rsidR="00234CBC">
            <w:rPr>
              <w:b/>
              <w:bCs/>
              <w:sz w:val="36"/>
              <w:szCs w:val="36"/>
            </w:rPr>
            <w:t>engine</w:t>
          </w:r>
          <w:proofErr w:type="spellEnd"/>
        </w:p>
        <w:p w14:paraId="7F70FDE2" w14:textId="5D145410" w:rsidR="009A0BB5" w:rsidRPr="001E3151" w:rsidRDefault="00234CBC" w:rsidP="001552D5">
          <w:pPr>
            <w:jc w:val="center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VÝVOJ APLIKÁCII S VIACVRSTVOVOU ARCHITEKTÚROU</w:t>
          </w:r>
        </w:p>
        <w:p w14:paraId="2CC8BC5E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2BEF1FF7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FAA1AF4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0BD8BC6A" w14:textId="77777777" w:rsidR="009A0BB5" w:rsidRDefault="009A0BB5" w:rsidP="000140E6">
          <w:pPr>
            <w:rPr>
              <w:sz w:val="44"/>
              <w:szCs w:val="44"/>
            </w:rPr>
          </w:pPr>
        </w:p>
        <w:p w14:paraId="14C0E3B6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46EC6F3E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77748B37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4D0DBA2F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22AC8AFF" w14:textId="2F7EA99E" w:rsidR="00F56763" w:rsidRPr="00D72191" w:rsidRDefault="00234CBC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16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505D1E05" w14:textId="77777777" w:rsidR="006D37D2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5095991" w:history="1">
        <w:r w:rsidRPr="00FD7AB0">
          <w:rPr>
            <w:rStyle w:val="Hyperlink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55874D" w14:textId="77777777" w:rsidR="006D37D2" w:rsidRDefault="00CE08C9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5095992" w:history="1">
        <w:r w:rsidR="006D37D2" w:rsidRPr="00FD7AB0">
          <w:rPr>
            <w:rStyle w:val="Hyperlink"/>
            <w:noProof/>
          </w:rPr>
          <w:t>Začiatok úvodu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_Toc65095992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2</w:t>
        </w:r>
        <w:r w:rsidR="006D37D2">
          <w:rPr>
            <w:noProof/>
            <w:webHidden/>
          </w:rPr>
          <w:fldChar w:fldCharType="end"/>
        </w:r>
      </w:hyperlink>
    </w:p>
    <w:p w14:paraId="2F345483" w14:textId="77777777" w:rsidR="006D37D2" w:rsidRDefault="00CE08C9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5095993" w:history="1">
        <w:r w:rsidR="006D37D2" w:rsidRPr="00FD7AB0">
          <w:rPr>
            <w:rStyle w:val="Hyperlink"/>
            <w:noProof/>
          </w:rPr>
          <w:t>Pokračovanie úvodu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_Toc65095993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2</w:t>
        </w:r>
        <w:r w:rsidR="006D37D2">
          <w:rPr>
            <w:noProof/>
            <w:webHidden/>
          </w:rPr>
          <w:fldChar w:fldCharType="end"/>
        </w:r>
      </w:hyperlink>
    </w:p>
    <w:p w14:paraId="059B00A2" w14:textId="77777777" w:rsidR="006D37D2" w:rsidRDefault="00CE08C9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5095994" w:history="1">
        <w:r w:rsidR="006D37D2" w:rsidRPr="00FD7AB0">
          <w:rPr>
            <w:rStyle w:val="Hyperlink"/>
            <w:noProof/>
          </w:rPr>
          <w:t>NEJAKÉ JADRO A TAK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_Toc65095994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2</w:t>
        </w:r>
        <w:r w:rsidR="006D37D2">
          <w:rPr>
            <w:noProof/>
            <w:webHidden/>
          </w:rPr>
          <w:fldChar w:fldCharType="end"/>
        </w:r>
      </w:hyperlink>
    </w:p>
    <w:p w14:paraId="2673EE91" w14:textId="77777777" w:rsidR="006D37D2" w:rsidRDefault="00CE08C9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5095995" w:history="1">
        <w:r w:rsidR="006D37D2" w:rsidRPr="00FD7AB0">
          <w:rPr>
            <w:rStyle w:val="Hyperlink"/>
            <w:noProof/>
          </w:rPr>
          <w:t>Zas jadro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_Toc65095995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2</w:t>
        </w:r>
        <w:r w:rsidR="006D37D2">
          <w:rPr>
            <w:noProof/>
            <w:webHidden/>
          </w:rPr>
          <w:fldChar w:fldCharType="end"/>
        </w:r>
      </w:hyperlink>
    </w:p>
    <w:p w14:paraId="4893EE7E" w14:textId="77777777" w:rsidR="006D37D2" w:rsidRDefault="00CE08C9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5095996" w:history="1">
        <w:r w:rsidR="006D37D2" w:rsidRPr="00FD7AB0">
          <w:rPr>
            <w:rStyle w:val="Hyperlink"/>
            <w:noProof/>
          </w:rPr>
          <w:t>ZÁVER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_Toc65095996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2</w:t>
        </w:r>
        <w:r w:rsidR="006D37D2">
          <w:rPr>
            <w:noProof/>
            <w:webHidden/>
          </w:rPr>
          <w:fldChar w:fldCharType="end"/>
        </w:r>
      </w:hyperlink>
    </w:p>
    <w:p w14:paraId="6E312BFE" w14:textId="77777777" w:rsidR="006D37D2" w:rsidRDefault="00CE08C9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5095997" w:history="1">
        <w:r w:rsidR="006D37D2" w:rsidRPr="00FD7AB0">
          <w:rPr>
            <w:rStyle w:val="Hyperlink"/>
            <w:noProof/>
          </w:rPr>
          <w:t>A ešte nejaká sranda ku záveru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_Toc65095997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2</w:t>
        </w:r>
        <w:r w:rsidR="006D37D2">
          <w:rPr>
            <w:noProof/>
            <w:webHidden/>
          </w:rPr>
          <w:fldChar w:fldCharType="end"/>
        </w:r>
      </w:hyperlink>
    </w:p>
    <w:p w14:paraId="6F718F67" w14:textId="77777777" w:rsidR="006D37D2" w:rsidRDefault="00CE08C9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5095998" w:history="1">
        <w:r w:rsidR="006D37D2" w:rsidRPr="00FD7AB0">
          <w:rPr>
            <w:rStyle w:val="Hyperlink"/>
            <w:noProof/>
          </w:rPr>
          <w:t>ZDROJE</w:t>
        </w:r>
        <w:r w:rsidR="006D37D2">
          <w:rPr>
            <w:noProof/>
            <w:webHidden/>
          </w:rPr>
          <w:tab/>
        </w:r>
        <w:r w:rsidR="006D37D2">
          <w:rPr>
            <w:noProof/>
            <w:webHidden/>
          </w:rPr>
          <w:fldChar w:fldCharType="begin"/>
        </w:r>
        <w:r w:rsidR="006D37D2">
          <w:rPr>
            <w:noProof/>
            <w:webHidden/>
          </w:rPr>
          <w:instrText xml:space="preserve"> PAGEREF _Toc65095998 \h </w:instrText>
        </w:r>
        <w:r w:rsidR="006D37D2">
          <w:rPr>
            <w:noProof/>
            <w:webHidden/>
          </w:rPr>
        </w:r>
        <w:r w:rsidR="006D37D2">
          <w:rPr>
            <w:noProof/>
            <w:webHidden/>
          </w:rPr>
          <w:fldChar w:fldCharType="separate"/>
        </w:r>
        <w:r w:rsidR="006D37D2">
          <w:rPr>
            <w:noProof/>
            <w:webHidden/>
          </w:rPr>
          <w:t>3</w:t>
        </w:r>
        <w:r w:rsidR="006D37D2">
          <w:rPr>
            <w:noProof/>
            <w:webHidden/>
          </w:rPr>
          <w:fldChar w:fldCharType="end"/>
        </w:r>
      </w:hyperlink>
    </w:p>
    <w:p w14:paraId="7297646A" w14:textId="77777777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bookmarkEnd w:id="0"/>
    <w:p w14:paraId="34F43C68" w14:textId="40F7D73B" w:rsidR="00EB5235" w:rsidRPr="00C97E53" w:rsidRDefault="001E3151" w:rsidP="003D5D90">
      <w:pPr>
        <w:pStyle w:val="Heading1"/>
        <w:rPr>
          <w:lang w:val="en-US"/>
        </w:rPr>
      </w:pPr>
      <w:r>
        <w:lastRenderedPageBreak/>
        <w:t>ZÁMER</w:t>
      </w:r>
    </w:p>
    <w:p w14:paraId="18BE2C0A" w14:textId="57C4B362" w:rsidR="007E500C" w:rsidRDefault="00C97E53" w:rsidP="003D5D90">
      <w:pPr>
        <w:pStyle w:val="Heading2"/>
      </w:pPr>
      <w:r>
        <w:t>Čo</w:t>
      </w:r>
      <w:r w:rsidR="006967EA">
        <w:t xml:space="preserve"> je to</w:t>
      </w:r>
    </w:p>
    <w:p w14:paraId="077585F7" w14:textId="77777777" w:rsidR="00E36BBA" w:rsidRDefault="0064718C" w:rsidP="003D5D90">
      <w:r>
        <w:tab/>
      </w:r>
      <w:r w:rsidR="005337C3">
        <w:t xml:space="preserve">Cieľom projektu je vytvoriť </w:t>
      </w:r>
      <w:r w:rsidR="006120BD">
        <w:t xml:space="preserve">jednoduchý game </w:t>
      </w:r>
      <w:proofErr w:type="spellStart"/>
      <w:r w:rsidR="006120BD">
        <w:t>engine</w:t>
      </w:r>
      <w:proofErr w:type="spellEnd"/>
      <w:r w:rsidR="006120BD">
        <w:t xml:space="preserve">. Game </w:t>
      </w:r>
      <w:proofErr w:type="spellStart"/>
      <w:r w:rsidR="006120BD">
        <w:t>engine</w:t>
      </w:r>
      <w:proofErr w:type="spellEnd"/>
      <w:r w:rsidR="006120BD">
        <w:t xml:space="preserve"> je aplikácia, ktorá uľahčuje vytváranie hier, pretože sa stará o fyziku hry, kolízie, plynutie času ...</w:t>
      </w:r>
      <w:r w:rsidR="00E36BBA">
        <w:t xml:space="preserve"> </w:t>
      </w:r>
      <w:r w:rsidR="009A708C">
        <w:t xml:space="preserve">Tým pádom nemusí používateľ vytvárať všetko odznovu. </w:t>
      </w:r>
    </w:p>
    <w:p w14:paraId="1F7AAC17" w14:textId="3AFF9919" w:rsidR="009A708C" w:rsidRPr="00040598" w:rsidRDefault="009A708C" w:rsidP="00E36BBA">
      <w:pPr>
        <w:ind w:firstLine="708"/>
      </w:pPr>
      <w:r>
        <w:t xml:space="preserve">Celosvetovo najznámejšie game </w:t>
      </w:r>
      <w:proofErr w:type="spellStart"/>
      <w:r>
        <w:t>engine</w:t>
      </w:r>
      <w:proofErr w:type="spellEnd"/>
      <w:r>
        <w:t xml:space="preserve">-y sú </w:t>
      </w:r>
      <w:proofErr w:type="spellStart"/>
      <w:r>
        <w:t>Unity</w:t>
      </w:r>
      <w:proofErr w:type="spellEnd"/>
      <w:r>
        <w:t xml:space="preserve"> a 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z pokročilejších (povoľujú </w:t>
      </w:r>
      <w:r w:rsidR="00040598">
        <w:t xml:space="preserve">naprogramovanie </w:t>
      </w:r>
      <w:r w:rsidR="004D0F0A">
        <w:t xml:space="preserve">vlastných správaní </w:t>
      </w:r>
      <w:r w:rsidR="00040598">
        <w:t xml:space="preserve">v programovacom jazyku). Medzi jednoduchšie game </w:t>
      </w:r>
      <w:proofErr w:type="spellStart"/>
      <w:r w:rsidR="00040598">
        <w:t>engine</w:t>
      </w:r>
      <w:proofErr w:type="spellEnd"/>
      <w:r w:rsidR="00040598">
        <w:t xml:space="preserve">-y patrí napríklad </w:t>
      </w:r>
      <w:proofErr w:type="spellStart"/>
      <w:r w:rsidR="00040598">
        <w:t>Construct</w:t>
      </w:r>
      <w:proofErr w:type="spellEnd"/>
      <w:r w:rsidR="00040598">
        <w:t xml:space="preserve">, ktorý </w:t>
      </w:r>
      <w:r w:rsidR="00E36BBA">
        <w:t xml:space="preserve">nepodporuje plne vlastné skripty na ovládanie, iba nejaké </w:t>
      </w:r>
      <w:proofErr w:type="spellStart"/>
      <w:r w:rsidR="00E36BBA">
        <w:t>pseudo</w:t>
      </w:r>
      <w:proofErr w:type="spellEnd"/>
      <w:r w:rsidR="00E36BBA">
        <w:t xml:space="preserve"> programovanie. Medzi najjednoduchšie patrí napríklad </w:t>
      </w:r>
      <w:proofErr w:type="spellStart"/>
      <w:r w:rsidR="00E36BBA">
        <w:t>Scratch</w:t>
      </w:r>
      <w:proofErr w:type="spellEnd"/>
      <w:r w:rsidR="00E36BBA">
        <w:t xml:space="preserve">, ktorý je jednoduchý na pochopenie, </w:t>
      </w:r>
      <w:r w:rsidR="000D419D">
        <w:t xml:space="preserve">lebo </w:t>
      </w:r>
      <w:r w:rsidR="00E36BBA">
        <w:t>sa tam hra vytvára pomocou skladania puzzle.</w:t>
      </w:r>
      <w:r w:rsidR="00040598">
        <w:t xml:space="preserve"> </w:t>
      </w:r>
    </w:p>
    <w:p w14:paraId="32A0B675" w14:textId="77777777" w:rsidR="004C4E6D" w:rsidRDefault="004C4E6D" w:rsidP="003D5D90"/>
    <w:p w14:paraId="5A847387" w14:textId="38F978DD" w:rsidR="00BE1DC2" w:rsidRPr="00046BC8" w:rsidRDefault="00046BC8" w:rsidP="003D5D90">
      <w:pPr>
        <w:pStyle w:val="Heading2"/>
        <w:rPr>
          <w:lang w:val="en-US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koho</w:t>
      </w:r>
      <w:proofErr w:type="spellEnd"/>
    </w:p>
    <w:p w14:paraId="2650F7C2" w14:textId="08B34B68" w:rsidR="00BE1DC2" w:rsidRDefault="00BE1DC2" w:rsidP="003D5D90">
      <w:r>
        <w:tab/>
      </w:r>
      <w:r w:rsidR="006F14E5">
        <w:t xml:space="preserve">Game </w:t>
      </w:r>
      <w:proofErr w:type="spellStart"/>
      <w:r w:rsidR="006F14E5">
        <w:t>engine</w:t>
      </w:r>
      <w:proofErr w:type="spellEnd"/>
      <w:r w:rsidR="006F14E5">
        <w:t xml:space="preserve"> slúži pre game developer-</w:t>
      </w:r>
      <w:proofErr w:type="spellStart"/>
      <w:r w:rsidR="006F14E5">
        <w:t>ov</w:t>
      </w:r>
      <w:proofErr w:type="spellEnd"/>
      <w:r w:rsidR="006F14E5">
        <w:t>.</w:t>
      </w:r>
      <w:r w:rsidR="00877EE0">
        <w:t xml:space="preserve"> Mojim cieľom je vytvoriť jednoduchý </w:t>
      </w:r>
      <w:proofErr w:type="spellStart"/>
      <w:r w:rsidR="00877EE0">
        <w:t>engine</w:t>
      </w:r>
      <w:proofErr w:type="spellEnd"/>
      <w:r w:rsidR="00877EE0">
        <w:t>, ktorý bude zvládať nejaké správanie na základe fyziky, a</w:t>
      </w:r>
      <w:r w:rsidR="00636EA6">
        <w:t> ovládanie kolízii.</w:t>
      </w:r>
    </w:p>
    <w:p w14:paraId="61607A52" w14:textId="6AC83AFB" w:rsidR="00930C46" w:rsidRDefault="00930C46" w:rsidP="003D5D90">
      <w:r>
        <w:tab/>
        <w:t xml:space="preserve">Preto bude tento konkrétny projekt slúžiť ľuďom, ktorý by chceli začať s vytváraním hier, ako </w:t>
      </w:r>
      <w:proofErr w:type="spellStart"/>
      <w:r>
        <w:t>entry</w:t>
      </w:r>
      <w:proofErr w:type="spellEnd"/>
      <w:r>
        <w:t xml:space="preserve"> point.</w:t>
      </w:r>
    </w:p>
    <w:p w14:paraId="1E8BAC3E" w14:textId="6F5B8024" w:rsidR="00930C46" w:rsidRDefault="00930C46" w:rsidP="003D5D90"/>
    <w:p w14:paraId="244FD912" w14:textId="4969B67C" w:rsidR="00930C46" w:rsidRDefault="00AD7057" w:rsidP="00930C46">
      <w:pPr>
        <w:pStyle w:val="Heading2"/>
      </w:pPr>
      <w:r>
        <w:t>Ako sa bude aplikácia používať</w:t>
      </w:r>
    </w:p>
    <w:p w14:paraId="743304A3" w14:textId="44AA706B" w:rsidR="00AD7057" w:rsidRDefault="00AD7057" w:rsidP="00AD7057">
      <w:r>
        <w:tab/>
        <w:t xml:space="preserve">Mám v pláne vytvoriť aspoň jednoduché menu pre aplikáciu, kde bude možné </w:t>
      </w:r>
      <w:r w:rsidR="00D63666">
        <w:t xml:space="preserve">pridávať nové objekty, a tiež im priraďovať </w:t>
      </w:r>
      <w:r w:rsidR="00BE18B3">
        <w:t>skripty na ovládanie.</w:t>
      </w:r>
    </w:p>
    <w:p w14:paraId="59A7909C" w14:textId="0C63A56A" w:rsidR="005D5327" w:rsidRDefault="005D5327" w:rsidP="00AD7057"/>
    <w:p w14:paraId="65CD86D5" w14:textId="72CAB798" w:rsidR="005D5327" w:rsidRDefault="005D5327" w:rsidP="005D5327">
      <w:pPr>
        <w:pStyle w:val="Heading2"/>
      </w:pPr>
      <w:r>
        <w:t>Ako bude aplikácia fungovať</w:t>
      </w:r>
    </w:p>
    <w:p w14:paraId="65F22532" w14:textId="79616922" w:rsidR="005D5327" w:rsidRPr="005D5327" w:rsidRDefault="005D5327" w:rsidP="005D5327">
      <w:r>
        <w:tab/>
        <w:t xml:space="preserve">Môj cieľ je, aby </w:t>
      </w:r>
      <w:r w:rsidR="00417916">
        <w:t xml:space="preserve">mala </w:t>
      </w:r>
      <w:r>
        <w:t>aplikácia dve časti.</w:t>
      </w:r>
      <w:r w:rsidR="00417916">
        <w:t xml:space="preserve"> Prvá bude priamo v aplikácii, kde sa budú dať vytvárať nové objekty, a</w:t>
      </w:r>
      <w:r w:rsidR="009F01C6">
        <w:t xml:space="preserve"> priraďovať skripty k nim, a druhá, ktorá bude mimo, kde používateľ </w:t>
      </w:r>
      <w:r w:rsidR="000A5467">
        <w:t xml:space="preserve">môže vytvárať vlastné programy v jazyku </w:t>
      </w:r>
      <w:proofErr w:type="spellStart"/>
      <w:r w:rsidR="000A5467">
        <w:t>java</w:t>
      </w:r>
      <w:proofErr w:type="spellEnd"/>
      <w:r w:rsidR="000A5467">
        <w:t xml:space="preserve">, ktoré budú následne game </w:t>
      </w:r>
      <w:proofErr w:type="spellStart"/>
      <w:r w:rsidR="000A5467">
        <w:t>engine-om</w:t>
      </w:r>
      <w:proofErr w:type="spellEnd"/>
      <w:r w:rsidR="000A5467">
        <w:t xml:space="preserve"> spustené, aby mohol developer vytvárať vlastné ľubovoľné správanie, a nebol obmedzený len mnou vytvorenými mechanikami.</w:t>
      </w:r>
    </w:p>
    <w:p w14:paraId="0B3D8EAB" w14:textId="77777777" w:rsidR="00291BBD" w:rsidRDefault="00291BBD" w:rsidP="003D5D90">
      <w:pPr>
        <w:pStyle w:val="Text"/>
      </w:pPr>
    </w:p>
    <w:p w14:paraId="4339EC05" w14:textId="77777777" w:rsidR="00260738" w:rsidRDefault="00260738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1" w:name="_Toc65016620"/>
      <w:bookmarkStart w:id="2" w:name="_Toc65095998"/>
      <w:r>
        <w:br w:type="page"/>
      </w:r>
    </w:p>
    <w:p w14:paraId="675256F7" w14:textId="78AA9598" w:rsidR="00C33EBC" w:rsidRPr="00C33EBC" w:rsidRDefault="00C33EBC" w:rsidP="00C33EBC">
      <w:pPr>
        <w:pStyle w:val="Heading1"/>
      </w:pPr>
      <w:r>
        <w:lastRenderedPageBreak/>
        <w:t>ZDROJE</w:t>
      </w:r>
      <w:bookmarkEnd w:id="1"/>
      <w:bookmarkEnd w:id="2"/>
    </w:p>
    <w:p w14:paraId="5CDF2AC7" w14:textId="77777777" w:rsidR="00C33EBC" w:rsidRDefault="00084746" w:rsidP="009E67FE">
      <w:pPr>
        <w:pStyle w:val="ListParagraph"/>
        <w:numPr>
          <w:ilvl w:val="0"/>
          <w:numId w:val="2"/>
        </w:numPr>
        <w:jc w:val="left"/>
      </w:pPr>
      <w:r>
        <w:t xml:space="preserve">Samuel Bubán, Bubán Samuel: Ako zrobiť citáciu </w:t>
      </w:r>
      <w:r w:rsidR="00C33EBC">
        <w:t>23.2.2021</w:t>
      </w:r>
      <w:r w:rsidR="00C33EBC">
        <w:br/>
      </w:r>
      <w:hyperlink r:id="rId8" w:history="1">
        <w:r w:rsidR="00C33EBC" w:rsidRPr="00C33EBC">
          <w:rPr>
            <w:rStyle w:val="Hyperlink"/>
          </w:rPr>
          <w:t>http://www.ece.uh.edu/sites/www.ece/files/files/automatic_reference_numbering_in_word.pdf</w:t>
        </w:r>
      </w:hyperlink>
    </w:p>
    <w:p w14:paraId="78790774" w14:textId="77777777" w:rsidR="00C33EBC" w:rsidRDefault="00C33EBC" w:rsidP="009E67FE">
      <w:pPr>
        <w:pStyle w:val="ListParagraph"/>
        <w:jc w:val="left"/>
      </w:pPr>
    </w:p>
    <w:p w14:paraId="561FF44F" w14:textId="77777777" w:rsidR="00C33EBC" w:rsidRPr="00313C45" w:rsidRDefault="00C33EBC" w:rsidP="009E67FE">
      <w:pPr>
        <w:pStyle w:val="ListParagraph"/>
        <w:numPr>
          <w:ilvl w:val="0"/>
          <w:numId w:val="2"/>
        </w:numPr>
        <w:jc w:val="left"/>
      </w:pPr>
      <w:proofErr w:type="spellStart"/>
      <w:r>
        <w:t>Nu</w:t>
      </w:r>
      <w:proofErr w:type="spellEnd"/>
      <w:r>
        <w:t xml:space="preserve"> </w:t>
      </w:r>
      <w:proofErr w:type="spellStart"/>
      <w:r>
        <w:t>uhh</w:t>
      </w:r>
      <w:proofErr w:type="spellEnd"/>
      <w:r>
        <w:t>: Hehe 1.4.1999</w:t>
      </w:r>
      <w:r>
        <w:br/>
      </w:r>
      <w:hyperlink r:id="rId9" w:history="1">
        <w:r w:rsidRPr="00C33EBC">
          <w:rPr>
            <w:rStyle w:val="Hyperlink"/>
          </w:rPr>
          <w:t>https://www.youtube.com/watch?v=sAn7baRbhx4&amp;ab_channel=NazNomad</w:t>
        </w:r>
      </w:hyperlink>
    </w:p>
    <w:sectPr w:rsidR="00C33EBC" w:rsidRPr="00313C45" w:rsidSect="009A0BB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BF775" w14:textId="77777777" w:rsidR="00CE08C9" w:rsidRDefault="00CE08C9" w:rsidP="00753E13">
      <w:pPr>
        <w:spacing w:after="0" w:line="240" w:lineRule="auto"/>
      </w:pPr>
      <w:r>
        <w:separator/>
      </w:r>
    </w:p>
  </w:endnote>
  <w:endnote w:type="continuationSeparator" w:id="0">
    <w:p w14:paraId="2DA4E4B6" w14:textId="77777777" w:rsidR="00CE08C9" w:rsidRDefault="00CE08C9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BD76" w14:textId="77777777" w:rsidR="00CE08C9" w:rsidRDefault="00CE08C9" w:rsidP="00753E13">
      <w:pPr>
        <w:spacing w:after="0" w:line="240" w:lineRule="auto"/>
      </w:pPr>
      <w:r>
        <w:separator/>
      </w:r>
    </w:p>
  </w:footnote>
  <w:footnote w:type="continuationSeparator" w:id="0">
    <w:p w14:paraId="7A5655B4" w14:textId="77777777" w:rsidR="00CE08C9" w:rsidRDefault="00CE08C9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53929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E7DEF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79FD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C"/>
    <w:rsid w:val="000140E6"/>
    <w:rsid w:val="000219F5"/>
    <w:rsid w:val="00040598"/>
    <w:rsid w:val="00045390"/>
    <w:rsid w:val="00046BC8"/>
    <w:rsid w:val="00084746"/>
    <w:rsid w:val="000A5467"/>
    <w:rsid w:val="000D419D"/>
    <w:rsid w:val="000F019D"/>
    <w:rsid w:val="00107484"/>
    <w:rsid w:val="001E3151"/>
    <w:rsid w:val="00234CBC"/>
    <w:rsid w:val="00257800"/>
    <w:rsid w:val="00260738"/>
    <w:rsid w:val="002763BC"/>
    <w:rsid w:val="00291BBD"/>
    <w:rsid w:val="00313C45"/>
    <w:rsid w:val="003335C7"/>
    <w:rsid w:val="003C0BBF"/>
    <w:rsid w:val="003D5D90"/>
    <w:rsid w:val="00411801"/>
    <w:rsid w:val="00417916"/>
    <w:rsid w:val="004C4E6D"/>
    <w:rsid w:val="004D0F0A"/>
    <w:rsid w:val="005337C3"/>
    <w:rsid w:val="005946C9"/>
    <w:rsid w:val="005A4678"/>
    <w:rsid w:val="005D5327"/>
    <w:rsid w:val="006120BD"/>
    <w:rsid w:val="00636EA6"/>
    <w:rsid w:val="0064718C"/>
    <w:rsid w:val="00677077"/>
    <w:rsid w:val="006967EA"/>
    <w:rsid w:val="006D37D2"/>
    <w:rsid w:val="006F14E5"/>
    <w:rsid w:val="00753E13"/>
    <w:rsid w:val="007E500C"/>
    <w:rsid w:val="0080703D"/>
    <w:rsid w:val="00877EE0"/>
    <w:rsid w:val="008E3A16"/>
    <w:rsid w:val="00930C46"/>
    <w:rsid w:val="00976520"/>
    <w:rsid w:val="009A0BB5"/>
    <w:rsid w:val="009A708C"/>
    <w:rsid w:val="009E67FE"/>
    <w:rsid w:val="009F01C6"/>
    <w:rsid w:val="00A46B3F"/>
    <w:rsid w:val="00AD7057"/>
    <w:rsid w:val="00B3055B"/>
    <w:rsid w:val="00BE18B3"/>
    <w:rsid w:val="00BE1DC2"/>
    <w:rsid w:val="00C06B87"/>
    <w:rsid w:val="00C33EBC"/>
    <w:rsid w:val="00C630AF"/>
    <w:rsid w:val="00C645B8"/>
    <w:rsid w:val="00C97E53"/>
    <w:rsid w:val="00CE08C9"/>
    <w:rsid w:val="00D15513"/>
    <w:rsid w:val="00D1760C"/>
    <w:rsid w:val="00D50282"/>
    <w:rsid w:val="00D63666"/>
    <w:rsid w:val="00D72191"/>
    <w:rsid w:val="00E00C0A"/>
    <w:rsid w:val="00E36BBA"/>
    <w:rsid w:val="00E43EFE"/>
    <w:rsid w:val="00EB5235"/>
    <w:rsid w:val="00F56763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6B4"/>
  <w15:chartTrackingRefBased/>
  <w15:docId w15:val="{84CF59BB-2220-44A7-A442-3E648ADA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h.edu/sites/www.ece/files/files/automatic_reference_numbering_in_word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An7baRbhx4&amp;ab_channel=NazNoma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59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26</cp:revision>
  <dcterms:created xsi:type="dcterms:W3CDTF">2021-03-16T14:57:00Z</dcterms:created>
  <dcterms:modified xsi:type="dcterms:W3CDTF">2021-03-16T15:56:00Z</dcterms:modified>
</cp:coreProperties>
</file>